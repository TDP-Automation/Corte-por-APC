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716" w:rsidRDefault="00314B06" w:rsidP="00BB5716">
      <w:pPr>
        <w:pStyle w:val="Textoindependiente2"/>
        <w:spacing w:before="120"/>
        <w:rPr>
          <w:b/>
          <w:color w:val="FFFFFF"/>
          <w:sz w:val="40"/>
          <w:szCs w:val="40"/>
        </w:rPr>
      </w:pPr>
      <w:bookmarkStart w:id="0" w:name="_GoBack"/>
      <w:r>
        <w:rPr>
          <w:b/>
          <w:noProof/>
          <w:color w:val="FFFFFF"/>
          <w:sz w:val="40"/>
          <w:szCs w:val="40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-1087906</wp:posOffset>
            </wp:positionH>
            <wp:positionV relativeFrom="paragraph">
              <wp:posOffset>-904875</wp:posOffset>
            </wp:positionV>
            <wp:extent cx="7559675" cy="10696575"/>
            <wp:effectExtent l="0" t="0" r="3175" b="9525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BB5716" w:rsidRDefault="00BB5716" w:rsidP="00BB5716">
      <w:pPr>
        <w:rPr>
          <w:rFonts w:ascii="Trebuchet MS" w:hAnsi="Trebuchet MS"/>
          <w:b/>
          <w:i/>
          <w:iCs/>
          <w:color w:val="FFFFFF"/>
          <w:sz w:val="40"/>
          <w:szCs w:val="40"/>
        </w:rPr>
      </w:pPr>
    </w:p>
    <w:p w:rsidR="00BB5716" w:rsidRPr="00A05021" w:rsidRDefault="00664A25" w:rsidP="00C95064">
      <w:pPr>
        <w:rPr>
          <w:rFonts w:ascii="Trebuchet MS" w:hAnsi="Trebuchet MS"/>
          <w:b/>
          <w:i/>
          <w:iCs/>
          <w:color w:val="FFFFFF"/>
          <w:sz w:val="40"/>
          <w:szCs w:val="40"/>
        </w:rPr>
        <w:sectPr w:rsidR="00BB5716" w:rsidRPr="00A05021" w:rsidSect="004B6A38">
          <w:footerReference w:type="default" r:id="rId9"/>
          <w:pgSz w:w="11906" w:h="16838"/>
          <w:pgMar w:top="1411" w:right="1699" w:bottom="1411" w:left="1699" w:header="706" w:footer="706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1663FB3" wp14:editId="1AA6721F">
                <wp:simplePos x="0" y="0"/>
                <wp:positionH relativeFrom="margin">
                  <wp:align>left</wp:align>
                </wp:positionH>
                <wp:positionV relativeFrom="paragraph">
                  <wp:posOffset>4467225</wp:posOffset>
                </wp:positionV>
                <wp:extent cx="5779135" cy="2267585"/>
                <wp:effectExtent l="0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135" cy="2267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2F96" w:rsidRPr="007A51F4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Proyecto</w:t>
                            </w:r>
                            <w:r w:rsidR="00FE2F96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“</w:t>
                            </w:r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Automatización </w:t>
                            </w:r>
                            <w:proofErr w:type="spellStart"/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Tdp</w:t>
                            </w:r>
                            <w:proofErr w:type="spellEnd"/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”</w:t>
                            </w:r>
                          </w:p>
                          <w:p w:rsidR="00FE2F96" w:rsidRPr="00033FAB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  <w:t>HP UNIFIED FUNCTIONAL TESTING</w:t>
                            </w:r>
                          </w:p>
                          <w:p w:rsidR="00FE2F96" w:rsidRPr="00892BE4" w:rsidRDefault="00FE2F96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</w:pPr>
                            <w:r w:rsidRPr="00892BE4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 xml:space="preserve">DOCUMENTO </w:t>
                            </w:r>
                            <w:r w:rsidR="006C5AAA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>DE EVIDENCIAS</w:t>
                            </w:r>
                          </w:p>
                          <w:p w:rsidR="00FE2F96" w:rsidRPr="00892BE4" w:rsidRDefault="00FE2F96" w:rsidP="001C535D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  <w:p w:rsidR="00FE2F96" w:rsidRPr="00892BE4" w:rsidRDefault="00FE2F96" w:rsidP="00BB5716">
                            <w:pPr>
                              <w:spacing w:line="168" w:lineRule="auto"/>
                              <w:rPr>
                                <w:rFonts w:ascii="Arial" w:hAnsi="Arial" w:cs="Arial"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63FB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351.75pt;width:455.05pt;height:178.5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" filled="f" stroked="f">
                <v:textbox>
                  <w:txbxContent>
                    <w:p w:rsidR="00FE2F96" w:rsidRPr="007A51F4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Proyecto</w:t>
                      </w:r>
                      <w:r w:rsidR="00FE2F96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“</w:t>
                      </w:r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Automatización </w:t>
                      </w:r>
                      <w:proofErr w:type="spellStart"/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>Tdp</w:t>
                      </w:r>
                      <w:proofErr w:type="spellEnd"/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”</w:t>
                      </w:r>
                    </w:p>
                    <w:p w:rsidR="00FE2F96" w:rsidRPr="00033FAB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0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0"/>
                          <w:szCs w:val="56"/>
                          <w:lang w:val="es-PE"/>
                        </w:rPr>
                        <w:t>HP UNIFIED FUNCTIONAL TESTING</w:t>
                      </w:r>
                    </w:p>
                    <w:p w:rsidR="00FE2F96" w:rsidRPr="00892BE4" w:rsidRDefault="00FE2F96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36"/>
                          <w:szCs w:val="56"/>
                          <w:lang w:val="es-PE"/>
                        </w:rPr>
                      </w:pPr>
                      <w:r w:rsidRPr="00892BE4">
                        <w:rPr>
                          <w:b/>
                          <w:sz w:val="36"/>
                          <w:szCs w:val="56"/>
                          <w:lang w:val="es-PE"/>
                        </w:rPr>
                        <w:t xml:space="preserve">DOCUMENTO </w:t>
                      </w:r>
                      <w:r w:rsidR="006C5AAA">
                        <w:rPr>
                          <w:b/>
                          <w:sz w:val="36"/>
                          <w:szCs w:val="56"/>
                          <w:lang w:val="es-PE"/>
                        </w:rPr>
                        <w:t>DE EVIDENCIAS</w:t>
                      </w:r>
                    </w:p>
                    <w:p w:rsidR="00FE2F96" w:rsidRPr="00892BE4" w:rsidRDefault="00FE2F96" w:rsidP="001C535D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</w:p>
                    <w:p w:rsidR="00FE2F96" w:rsidRPr="00892BE4" w:rsidRDefault="00FE2F96" w:rsidP="00BB5716">
                      <w:pPr>
                        <w:spacing w:line="168" w:lineRule="auto"/>
                        <w:rPr>
                          <w:rFonts w:ascii="Arial" w:hAnsi="Arial" w:cs="Arial"/>
                          <w:sz w:val="48"/>
                          <w:szCs w:val="56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0C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351082" wp14:editId="1CC72E0F">
                <wp:simplePos x="0" y="0"/>
                <wp:positionH relativeFrom="column">
                  <wp:posOffset>3807460</wp:posOffset>
                </wp:positionH>
                <wp:positionV relativeFrom="paragraph">
                  <wp:posOffset>6638925</wp:posOffset>
                </wp:positionV>
                <wp:extent cx="1604010" cy="638175"/>
                <wp:effectExtent l="0" t="0" r="0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4A25" w:rsidRDefault="00B5162E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2020</w:t>
                            </w:r>
                          </w:p>
                          <w:p w:rsidR="00FE2F96" w:rsidRPr="00C970C8" w:rsidRDefault="00FE2F96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C970C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Lima - Perú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5108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299.8pt;margin-top:522.75pt;width:126.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cDtg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" filled="f" stroked="f">
                <v:textbox>
                  <w:txbxContent>
                    <w:p w:rsidR="00664A25" w:rsidRDefault="00B5162E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2020</w:t>
                      </w:r>
                    </w:p>
                    <w:p w:rsidR="00FE2F96" w:rsidRPr="00C970C8" w:rsidRDefault="00FE2F96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 w:rsidRPr="00C970C8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Lima - Perú</w:t>
                      </w:r>
                    </w:p>
                  </w:txbxContent>
                </v:textbox>
              </v:shape>
            </w:pict>
          </mc:Fallback>
        </mc:AlternateContent>
      </w:r>
      <w:r w:rsidR="00314B0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37014" wp14:editId="223F7507">
                <wp:simplePos x="0" y="0"/>
                <wp:positionH relativeFrom="column">
                  <wp:posOffset>1631950</wp:posOffset>
                </wp:positionH>
                <wp:positionV relativeFrom="paragraph">
                  <wp:posOffset>8658225</wp:posOffset>
                </wp:positionV>
                <wp:extent cx="2160905" cy="145415"/>
                <wp:effectExtent l="0" t="0" r="0" b="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1454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E2F96" w:rsidRPr="008A74C3" w:rsidRDefault="00FE2F96" w:rsidP="00BB571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74C3"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</w:rPr>
                              <w:t>WWW.TSOFTLATAM.COM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7014" id="Text Box 11" o:spid="_x0000_s1028" type="#_x0000_t202" style="position:absolute;margin-left:128.5pt;margin-top:681.75pt;width:170.15pt;height: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" stroked="f">
                <v:fill opacity="0"/>
                <v:textbox style="mso-fit-shape-to-text:t" inset="0,0,0,0">
                  <w:txbxContent>
                    <w:p w:rsidR="00FE2F96" w:rsidRPr="008A74C3" w:rsidRDefault="00FE2F96" w:rsidP="00BB5716">
                      <w:pPr>
                        <w:jc w:val="center"/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  <w:lang w:val="en-US"/>
                        </w:rPr>
                      </w:pPr>
                      <w:r w:rsidRPr="008A74C3"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</w:rPr>
                        <w:t>WWW.TSOFTLATAM.COM</w:t>
                      </w:r>
                    </w:p>
                  </w:txbxContent>
                </v:textbox>
              </v:shape>
            </w:pict>
          </mc:Fallback>
        </mc:AlternateContent>
      </w:r>
      <w:r w:rsidR="00314B06">
        <w:rPr>
          <w:noProof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1B838C27" wp14:editId="20A47548">
                <wp:simplePos x="0" y="0"/>
                <wp:positionH relativeFrom="column">
                  <wp:posOffset>-393065</wp:posOffset>
                </wp:positionH>
                <wp:positionV relativeFrom="paragraph">
                  <wp:posOffset>6029324</wp:posOffset>
                </wp:positionV>
                <wp:extent cx="6238875" cy="0"/>
                <wp:effectExtent l="0" t="0" r="0" b="1905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0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dash"/>
                          <a:headEnd/>
                          <a:tailEnd/>
                        </a:ln>
                        <a:effectLst/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FBB6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30.95pt;margin-top:474.75pt;width:491.2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" strokecolor="#a6a6a6" strokeweight=".25pt">
                <v:stroke dashstyle="dash"/>
              </v:shape>
            </w:pict>
          </mc:Fallback>
        </mc:AlternateContent>
      </w:r>
    </w:p>
    <w:p w:rsidR="0091180D" w:rsidRPr="0091180D" w:rsidRDefault="0091180D" w:rsidP="00C95064">
      <w:pPr>
        <w:tabs>
          <w:tab w:val="left" w:pos="2505"/>
        </w:tabs>
        <w:rPr>
          <w:rFonts w:ascii="Arial" w:hAnsi="Arial" w:cs="Arial"/>
          <w:sz w:val="24"/>
          <w:lang w:val="es-PE"/>
        </w:rPr>
      </w:pPr>
    </w:p>
    <w:sectPr w:rsidR="0091180D" w:rsidRPr="0091180D" w:rsidSect="00BC3724">
      <w:headerReference w:type="even" r:id="rId10"/>
      <w:headerReference w:type="default" r:id="rId11"/>
      <w:footerReference w:type="default" r:id="rId12"/>
      <w:pgSz w:w="11907" w:h="16839" w:code="9"/>
      <w:pgMar w:top="1985" w:right="1037" w:bottom="1555" w:left="1138" w:header="706" w:footer="706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778" w:rsidRDefault="009E5778" w:rsidP="00276B50">
      <w:r>
        <w:separator/>
      </w:r>
    </w:p>
  </w:endnote>
  <w:endnote w:type="continuationSeparator" w:id="0">
    <w:p w:rsidR="009E5778" w:rsidRDefault="009E5778" w:rsidP="0027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2" w:type="dxa"/>
      <w:jc w:val="center"/>
      <w:tblLook w:val="01E0" w:firstRow="1" w:lastRow="1" w:firstColumn="1" w:lastColumn="1" w:noHBand="0" w:noVBand="0"/>
    </w:tblPr>
    <w:tblGrid>
      <w:gridCol w:w="10172"/>
    </w:tblGrid>
    <w:tr w:rsidR="00FE2F96" w:rsidRPr="008A74C3" w:rsidTr="00AD7395">
      <w:trPr>
        <w:trHeight w:hRule="exact" w:val="847"/>
        <w:jc w:val="center"/>
      </w:trPr>
      <w:tc>
        <w:tcPr>
          <w:tcW w:w="10172" w:type="dxa"/>
          <w:shd w:val="clear" w:color="auto" w:fill="auto"/>
        </w:tcPr>
        <w:p w:rsidR="00FE2F96" w:rsidRPr="008A74C3" w:rsidRDefault="00FE2F96" w:rsidP="00AD7395">
          <w:pPr>
            <w:pStyle w:val="Piedepgina"/>
            <w:spacing w:before="100" w:beforeAutospacing="1"/>
            <w:jc w:val="center"/>
          </w:pPr>
          <w:r w:rsidRPr="008A74C3">
            <w:fldChar w:fldCharType="begin"/>
          </w:r>
          <w:r w:rsidRPr="008A74C3">
            <w:instrText xml:space="preserve"> PAGE   \* MERGEFORMAT </w:instrText>
          </w:r>
          <w:r w:rsidRPr="008A74C3">
            <w:fldChar w:fldCharType="separate"/>
          </w:r>
          <w:r w:rsidR="00B5162E">
            <w:rPr>
              <w:noProof/>
            </w:rPr>
            <w:t>1</w:t>
          </w:r>
          <w:r w:rsidRPr="008A74C3">
            <w:fldChar w:fldCharType="end"/>
          </w:r>
        </w:p>
      </w:tc>
    </w:tr>
  </w:tbl>
  <w:p w:rsidR="00FE2F96" w:rsidRDefault="00FE2F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B834BA" w:rsidRDefault="00FE2F96" w:rsidP="001C535D">
    <w:pPr>
      <w:jc w:val="right"/>
      <w:rPr>
        <w:rFonts w:cs="Arial"/>
      </w:rPr>
    </w:pPr>
    <w:r>
      <w:rPr>
        <w:rFonts w:cs="Arial"/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181148FA" wp14:editId="6A295524">
          <wp:simplePos x="0" y="0"/>
          <wp:positionH relativeFrom="column">
            <wp:posOffset>-481330</wp:posOffset>
          </wp:positionH>
          <wp:positionV relativeFrom="paragraph">
            <wp:posOffset>-252730</wp:posOffset>
          </wp:positionV>
          <wp:extent cx="1205230" cy="542925"/>
          <wp:effectExtent l="0" t="0" r="0" b="0"/>
          <wp:wrapTight wrapText="bothSides">
            <wp:wrapPolygon edited="0">
              <wp:start x="10242" y="1516"/>
              <wp:lineTo x="1366" y="3789"/>
              <wp:lineTo x="683" y="4547"/>
              <wp:lineTo x="683" y="15916"/>
              <wp:lineTo x="6145" y="18189"/>
              <wp:lineTo x="18778" y="18189"/>
              <wp:lineTo x="20826" y="15916"/>
              <wp:lineTo x="21168" y="14400"/>
              <wp:lineTo x="13656" y="1516"/>
              <wp:lineTo x="10242" y="1516"/>
            </wp:wrapPolygon>
          </wp:wrapTight>
          <wp:docPr id="3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48F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778" w:rsidRDefault="009E5778" w:rsidP="00276B50">
      <w:r>
        <w:separator/>
      </w:r>
    </w:p>
  </w:footnote>
  <w:footnote w:type="continuationSeparator" w:id="0">
    <w:p w:rsidR="009E5778" w:rsidRDefault="009E5778" w:rsidP="00276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Default="00FE2F96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1B486F" w:rsidRDefault="00FE2F96" w:rsidP="001C535D">
    <w:pPr>
      <w:pStyle w:val="Encabezado"/>
    </w:pPr>
    <w:r>
      <w:rPr>
        <w:noProof/>
        <w:lang w:val="en-US"/>
      </w:rPr>
      <w:drawing>
        <wp:inline distT="0" distB="0" distL="0" distR="0" wp14:anchorId="56BB71CC" wp14:editId="70098802">
          <wp:extent cx="2458720" cy="69215"/>
          <wp:effectExtent l="0" t="0" r="0" b="6985"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2458720" cy="69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38B399F5" wp14:editId="5D260EC3">
          <wp:simplePos x="0" y="0"/>
          <wp:positionH relativeFrom="column">
            <wp:posOffset>5335905</wp:posOffset>
          </wp:positionH>
          <wp:positionV relativeFrom="paragraph">
            <wp:posOffset>113665</wp:posOffset>
          </wp:positionV>
          <wp:extent cx="846455" cy="314960"/>
          <wp:effectExtent l="0" t="0" r="0" b="8890"/>
          <wp:wrapTight wrapText="bothSides">
            <wp:wrapPolygon edited="0">
              <wp:start x="0" y="0"/>
              <wp:lineTo x="0" y="20903"/>
              <wp:lineTo x="20903" y="20903"/>
              <wp:lineTo x="20903" y="0"/>
              <wp:lineTo x="0" y="0"/>
            </wp:wrapPolygon>
          </wp:wrapTight>
          <wp:docPr id="30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6455" cy="31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E2F96" w:rsidRPr="003D0F6D" w:rsidRDefault="00FE2F96" w:rsidP="003D0F6D">
    <w:pPr>
      <w:rPr>
        <w:rFonts w:cs="Arial"/>
        <w:b/>
        <w:color w:val="333333"/>
        <w:lang w:val="es-PE"/>
      </w:rPr>
    </w:pPr>
    <w:r>
      <w:rPr>
        <w:rFonts w:cs="Arial"/>
        <w:b/>
        <w:color w:val="333333"/>
        <w:lang w:val="es-PE"/>
      </w:rPr>
      <w:t xml:space="preserve">Documento de </w:t>
    </w:r>
    <w:r w:rsidR="006C5AAA">
      <w:rPr>
        <w:rFonts w:cs="Arial"/>
        <w:b/>
        <w:color w:val="333333"/>
        <w:lang w:val="es-PE"/>
      </w:rPr>
      <w:t>Evidencias</w:t>
    </w:r>
  </w:p>
  <w:p w:rsidR="00FE2F96" w:rsidRPr="003D0F6D" w:rsidRDefault="00FE2F96" w:rsidP="003D0F6D">
    <w:pPr>
      <w:rPr>
        <w:lang w:val="es-PE"/>
      </w:rPr>
    </w:pPr>
    <w:r w:rsidRPr="003D0F6D">
      <w:rPr>
        <w:rFonts w:cs="Arial"/>
        <w:b/>
        <w:color w:val="333333"/>
        <w:lang w:val="es-PE"/>
      </w:rPr>
      <w:t xml:space="preserve">HP </w:t>
    </w:r>
    <w:proofErr w:type="spellStart"/>
    <w:r>
      <w:rPr>
        <w:rFonts w:cs="Arial"/>
        <w:b/>
        <w:color w:val="333333"/>
        <w:lang w:val="es-PE"/>
      </w:rPr>
      <w:t>Unified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Functional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Testing</w:t>
    </w:r>
    <w:proofErr w:type="spellEnd"/>
    <w:r>
      <w:rPr>
        <w:rFonts w:cs="Arial"/>
        <w:b/>
        <w:color w:val="333333"/>
        <w:lang w:val="es-P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057"/>
    <w:multiLevelType w:val="hybridMultilevel"/>
    <w:tmpl w:val="28386BD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541426"/>
    <w:multiLevelType w:val="hybridMultilevel"/>
    <w:tmpl w:val="4CD63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72331"/>
    <w:multiLevelType w:val="hybridMultilevel"/>
    <w:tmpl w:val="4F746C1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4B549F3"/>
    <w:multiLevelType w:val="hybridMultilevel"/>
    <w:tmpl w:val="54B871CA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" w15:restartNumberingAfterBreak="0">
    <w:nsid w:val="04D80089"/>
    <w:multiLevelType w:val="hybridMultilevel"/>
    <w:tmpl w:val="AD10D7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E53E1"/>
    <w:multiLevelType w:val="hybridMultilevel"/>
    <w:tmpl w:val="C338D250"/>
    <w:lvl w:ilvl="0" w:tplc="CCA8E33A">
      <w:numFmt w:val="bullet"/>
      <w:lvlText w:val="-"/>
      <w:lvlJc w:val="left"/>
      <w:pPr>
        <w:ind w:left="106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084322AF"/>
    <w:multiLevelType w:val="hybridMultilevel"/>
    <w:tmpl w:val="020492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77DEB"/>
    <w:multiLevelType w:val="hybridMultilevel"/>
    <w:tmpl w:val="D06EB1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57919"/>
    <w:multiLevelType w:val="hybridMultilevel"/>
    <w:tmpl w:val="F5266D84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45D5C1A"/>
    <w:multiLevelType w:val="hybridMultilevel"/>
    <w:tmpl w:val="09C41C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D8193D"/>
    <w:multiLevelType w:val="hybridMultilevel"/>
    <w:tmpl w:val="C354EDB8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171068A8"/>
    <w:multiLevelType w:val="hybridMultilevel"/>
    <w:tmpl w:val="6B88D8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41F55"/>
    <w:multiLevelType w:val="multilevel"/>
    <w:tmpl w:val="E410C3EC"/>
    <w:lvl w:ilvl="0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"/>
      <w:lvlJc w:val="left"/>
      <w:pPr>
        <w:tabs>
          <w:tab w:val="num" w:pos="1440"/>
        </w:tabs>
        <w:ind w:left="1368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656" w:hanging="216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CA17840"/>
    <w:multiLevelType w:val="hybridMultilevel"/>
    <w:tmpl w:val="E440323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827F7"/>
    <w:multiLevelType w:val="hybridMultilevel"/>
    <w:tmpl w:val="C050338A"/>
    <w:lvl w:ilvl="0" w:tplc="280A000F">
      <w:start w:val="1"/>
      <w:numFmt w:val="decimal"/>
      <w:lvlText w:val="%1."/>
      <w:lvlJc w:val="left"/>
      <w:pPr>
        <w:ind w:left="2136" w:hanging="360"/>
      </w:p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26123AB3"/>
    <w:multiLevelType w:val="hybridMultilevel"/>
    <w:tmpl w:val="2CF8B2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D7E31"/>
    <w:multiLevelType w:val="hybridMultilevel"/>
    <w:tmpl w:val="46AC9E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B2393"/>
    <w:multiLevelType w:val="hybridMultilevel"/>
    <w:tmpl w:val="EE4ED2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DA6436"/>
    <w:multiLevelType w:val="hybridMultilevel"/>
    <w:tmpl w:val="5A328176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19" w15:restartNumberingAfterBreak="0">
    <w:nsid w:val="2FF923BD"/>
    <w:multiLevelType w:val="hybridMultilevel"/>
    <w:tmpl w:val="A79ECA86"/>
    <w:lvl w:ilvl="0" w:tplc="280A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 w15:restartNumberingAfterBreak="0">
    <w:nsid w:val="37E055DA"/>
    <w:multiLevelType w:val="hybridMultilevel"/>
    <w:tmpl w:val="C082D8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564565"/>
    <w:multiLevelType w:val="hybridMultilevel"/>
    <w:tmpl w:val="111A82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87944"/>
    <w:multiLevelType w:val="hybridMultilevel"/>
    <w:tmpl w:val="FFBC6B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81414"/>
    <w:multiLevelType w:val="hybridMultilevel"/>
    <w:tmpl w:val="D17AE684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C01BFE"/>
    <w:multiLevelType w:val="hybridMultilevel"/>
    <w:tmpl w:val="F2AC717A"/>
    <w:lvl w:ilvl="0" w:tplc="3B78EBC2">
      <w:start w:val="100"/>
      <w:numFmt w:val="bullet"/>
      <w:lvlText w:val="-"/>
      <w:lvlJc w:val="left"/>
      <w:pPr>
        <w:ind w:left="142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95D4A63"/>
    <w:multiLevelType w:val="hybridMultilevel"/>
    <w:tmpl w:val="FF38BCF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551FDC"/>
    <w:multiLevelType w:val="hybridMultilevel"/>
    <w:tmpl w:val="311C6F2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426891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40444"/>
    <w:multiLevelType w:val="hybridMultilevel"/>
    <w:tmpl w:val="95602758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29" w15:restartNumberingAfterBreak="0">
    <w:nsid w:val="56BA5F2C"/>
    <w:multiLevelType w:val="hybridMultilevel"/>
    <w:tmpl w:val="EF845BC2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30" w15:restartNumberingAfterBreak="0">
    <w:nsid w:val="57B5721C"/>
    <w:multiLevelType w:val="hybridMultilevel"/>
    <w:tmpl w:val="D03AC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772D5"/>
    <w:multiLevelType w:val="hybridMultilevel"/>
    <w:tmpl w:val="2A707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307FFA"/>
    <w:multiLevelType w:val="hybridMultilevel"/>
    <w:tmpl w:val="CC3A4FE4"/>
    <w:lvl w:ilvl="0" w:tplc="28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2E83250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37B9E"/>
    <w:multiLevelType w:val="hybridMultilevel"/>
    <w:tmpl w:val="0C2671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52ECBA4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F6CBA"/>
    <w:multiLevelType w:val="hybridMultilevel"/>
    <w:tmpl w:val="CF9E8340"/>
    <w:lvl w:ilvl="0" w:tplc="952AE6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3C055F"/>
    <w:multiLevelType w:val="hybridMultilevel"/>
    <w:tmpl w:val="96BC49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95F17"/>
    <w:multiLevelType w:val="hybridMultilevel"/>
    <w:tmpl w:val="82AC8B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E44CFC"/>
    <w:multiLevelType w:val="hybridMultilevel"/>
    <w:tmpl w:val="59EC2F7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2A5964"/>
    <w:multiLevelType w:val="hybridMultilevel"/>
    <w:tmpl w:val="0F14B1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F463E"/>
    <w:multiLevelType w:val="hybridMultilevel"/>
    <w:tmpl w:val="712ADF8C"/>
    <w:lvl w:ilvl="0" w:tplc="E8D23DD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99C3461"/>
    <w:multiLevelType w:val="hybridMultilevel"/>
    <w:tmpl w:val="452E73FE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2" w15:restartNumberingAfterBreak="0">
    <w:nsid w:val="79A62632"/>
    <w:multiLevelType w:val="hybridMultilevel"/>
    <w:tmpl w:val="0EB823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DAA3636"/>
    <w:multiLevelType w:val="multilevel"/>
    <w:tmpl w:val="E59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21"/>
  </w:num>
  <w:num w:numId="4">
    <w:abstractNumId w:val="38"/>
  </w:num>
  <w:num w:numId="5">
    <w:abstractNumId w:val="10"/>
  </w:num>
  <w:num w:numId="6">
    <w:abstractNumId w:val="11"/>
  </w:num>
  <w:num w:numId="7">
    <w:abstractNumId w:val="4"/>
  </w:num>
  <w:num w:numId="8">
    <w:abstractNumId w:val="30"/>
  </w:num>
  <w:num w:numId="9">
    <w:abstractNumId w:val="5"/>
  </w:num>
  <w:num w:numId="10">
    <w:abstractNumId w:val="43"/>
    <w:lvlOverride w:ilvl="0">
      <w:startOverride w:val="1"/>
    </w:lvlOverride>
  </w:num>
  <w:num w:numId="11">
    <w:abstractNumId w:val="43"/>
    <w:lvlOverride w:ilvl="0">
      <w:startOverride w:val="1"/>
    </w:lvlOverride>
  </w:num>
  <w:num w:numId="12">
    <w:abstractNumId w:val="43"/>
    <w:lvlOverride w:ilvl="0">
      <w:startOverride w:val="1"/>
    </w:lvlOverride>
  </w:num>
  <w:num w:numId="13">
    <w:abstractNumId w:val="43"/>
    <w:lvlOverride w:ilvl="0">
      <w:startOverride w:val="1"/>
    </w:lvlOverride>
  </w:num>
  <w:num w:numId="14">
    <w:abstractNumId w:val="24"/>
  </w:num>
  <w:num w:numId="15">
    <w:abstractNumId w:val="41"/>
  </w:num>
  <w:num w:numId="16">
    <w:abstractNumId w:val="31"/>
  </w:num>
  <w:num w:numId="17">
    <w:abstractNumId w:val="1"/>
  </w:num>
  <w:num w:numId="18">
    <w:abstractNumId w:val="28"/>
  </w:num>
  <w:num w:numId="19">
    <w:abstractNumId w:val="18"/>
  </w:num>
  <w:num w:numId="20">
    <w:abstractNumId w:val="3"/>
  </w:num>
  <w:num w:numId="21">
    <w:abstractNumId w:val="29"/>
  </w:num>
  <w:num w:numId="22">
    <w:abstractNumId w:val="19"/>
  </w:num>
  <w:num w:numId="23">
    <w:abstractNumId w:val="25"/>
  </w:num>
  <w:num w:numId="24">
    <w:abstractNumId w:val="17"/>
  </w:num>
  <w:num w:numId="25">
    <w:abstractNumId w:val="8"/>
  </w:num>
  <w:num w:numId="26">
    <w:abstractNumId w:val="42"/>
  </w:num>
  <w:num w:numId="27">
    <w:abstractNumId w:val="35"/>
  </w:num>
  <w:num w:numId="28">
    <w:abstractNumId w:val="23"/>
  </w:num>
  <w:num w:numId="29">
    <w:abstractNumId w:val="13"/>
  </w:num>
  <w:num w:numId="30">
    <w:abstractNumId w:val="34"/>
  </w:num>
  <w:num w:numId="31">
    <w:abstractNumId w:val="26"/>
  </w:num>
  <w:num w:numId="32">
    <w:abstractNumId w:val="39"/>
  </w:num>
  <w:num w:numId="33">
    <w:abstractNumId w:val="33"/>
  </w:num>
  <w:num w:numId="34">
    <w:abstractNumId w:val="20"/>
  </w:num>
  <w:num w:numId="35">
    <w:abstractNumId w:val="27"/>
  </w:num>
  <w:num w:numId="36">
    <w:abstractNumId w:val="36"/>
  </w:num>
  <w:num w:numId="37">
    <w:abstractNumId w:val="37"/>
  </w:num>
  <w:num w:numId="38">
    <w:abstractNumId w:val="15"/>
  </w:num>
  <w:num w:numId="39">
    <w:abstractNumId w:val="16"/>
  </w:num>
  <w:num w:numId="40">
    <w:abstractNumId w:val="14"/>
  </w:num>
  <w:num w:numId="41">
    <w:abstractNumId w:val="2"/>
  </w:num>
  <w:num w:numId="42">
    <w:abstractNumId w:val="40"/>
  </w:num>
  <w:num w:numId="43">
    <w:abstractNumId w:val="9"/>
  </w:num>
  <w:num w:numId="44">
    <w:abstractNumId w:val="32"/>
  </w:num>
  <w:num w:numId="45">
    <w:abstractNumId w:val="0"/>
  </w:num>
  <w:num w:numId="46">
    <w:abstractNumId w:val="2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hideSpellingErrors/>
  <w:hideGrammaticalErrors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B06"/>
    <w:rsid w:val="00012173"/>
    <w:rsid w:val="0001354C"/>
    <w:rsid w:val="0001677A"/>
    <w:rsid w:val="00024E5C"/>
    <w:rsid w:val="0002695B"/>
    <w:rsid w:val="0002768B"/>
    <w:rsid w:val="00030362"/>
    <w:rsid w:val="00033FAB"/>
    <w:rsid w:val="0004197E"/>
    <w:rsid w:val="00051842"/>
    <w:rsid w:val="00054014"/>
    <w:rsid w:val="000540C2"/>
    <w:rsid w:val="00061B34"/>
    <w:rsid w:val="000712F1"/>
    <w:rsid w:val="00082273"/>
    <w:rsid w:val="00086143"/>
    <w:rsid w:val="00094993"/>
    <w:rsid w:val="000C6320"/>
    <w:rsid w:val="000D241F"/>
    <w:rsid w:val="000D747C"/>
    <w:rsid w:val="000E11DA"/>
    <w:rsid w:val="000E13FA"/>
    <w:rsid w:val="000E51ED"/>
    <w:rsid w:val="000F0E38"/>
    <w:rsid w:val="000F7F1D"/>
    <w:rsid w:val="0011186E"/>
    <w:rsid w:val="001144B1"/>
    <w:rsid w:val="0014087D"/>
    <w:rsid w:val="001421CC"/>
    <w:rsid w:val="001442E8"/>
    <w:rsid w:val="00155584"/>
    <w:rsid w:val="00166775"/>
    <w:rsid w:val="0017148A"/>
    <w:rsid w:val="0017236A"/>
    <w:rsid w:val="00174489"/>
    <w:rsid w:val="001773E5"/>
    <w:rsid w:val="001843BD"/>
    <w:rsid w:val="001B3546"/>
    <w:rsid w:val="001C4471"/>
    <w:rsid w:val="001C535D"/>
    <w:rsid w:val="001D0B1C"/>
    <w:rsid w:val="001D18A6"/>
    <w:rsid w:val="001D48DA"/>
    <w:rsid w:val="001E0208"/>
    <w:rsid w:val="001F16CA"/>
    <w:rsid w:val="001F1D65"/>
    <w:rsid w:val="00202F85"/>
    <w:rsid w:val="0020654F"/>
    <w:rsid w:val="00207C43"/>
    <w:rsid w:val="0021232C"/>
    <w:rsid w:val="002225CE"/>
    <w:rsid w:val="002242BF"/>
    <w:rsid w:val="00225950"/>
    <w:rsid w:val="00226AF5"/>
    <w:rsid w:val="00230E69"/>
    <w:rsid w:val="002320B9"/>
    <w:rsid w:val="00232D61"/>
    <w:rsid w:val="00237366"/>
    <w:rsid w:val="002443E3"/>
    <w:rsid w:val="0024512E"/>
    <w:rsid w:val="00251C5D"/>
    <w:rsid w:val="00254A05"/>
    <w:rsid w:val="0025638E"/>
    <w:rsid w:val="00260B04"/>
    <w:rsid w:val="002758FD"/>
    <w:rsid w:val="00276B50"/>
    <w:rsid w:val="00296B7B"/>
    <w:rsid w:val="002A0CDA"/>
    <w:rsid w:val="002A3797"/>
    <w:rsid w:val="002A3D16"/>
    <w:rsid w:val="002B34EF"/>
    <w:rsid w:val="002B49C1"/>
    <w:rsid w:val="002C3B67"/>
    <w:rsid w:val="002E2B77"/>
    <w:rsid w:val="002F5179"/>
    <w:rsid w:val="0030146F"/>
    <w:rsid w:val="0030618C"/>
    <w:rsid w:val="00307749"/>
    <w:rsid w:val="00314B06"/>
    <w:rsid w:val="00320FCB"/>
    <w:rsid w:val="003227A3"/>
    <w:rsid w:val="00340957"/>
    <w:rsid w:val="00352130"/>
    <w:rsid w:val="00354780"/>
    <w:rsid w:val="00380688"/>
    <w:rsid w:val="003A0459"/>
    <w:rsid w:val="003A0F95"/>
    <w:rsid w:val="003A63F6"/>
    <w:rsid w:val="003B7754"/>
    <w:rsid w:val="003B78D4"/>
    <w:rsid w:val="003C20CE"/>
    <w:rsid w:val="003D0F5E"/>
    <w:rsid w:val="003D0F6D"/>
    <w:rsid w:val="003E6F99"/>
    <w:rsid w:val="003F06A1"/>
    <w:rsid w:val="003F09F2"/>
    <w:rsid w:val="003F695B"/>
    <w:rsid w:val="004025FF"/>
    <w:rsid w:val="004042CA"/>
    <w:rsid w:val="00421399"/>
    <w:rsid w:val="00442DFC"/>
    <w:rsid w:val="004606DA"/>
    <w:rsid w:val="00484CF8"/>
    <w:rsid w:val="004940E1"/>
    <w:rsid w:val="004A4F34"/>
    <w:rsid w:val="004A5084"/>
    <w:rsid w:val="004B1D3C"/>
    <w:rsid w:val="004B6A38"/>
    <w:rsid w:val="004C5E22"/>
    <w:rsid w:val="004D0CC0"/>
    <w:rsid w:val="004D199B"/>
    <w:rsid w:val="004E5811"/>
    <w:rsid w:val="004F502E"/>
    <w:rsid w:val="005004DF"/>
    <w:rsid w:val="005022E5"/>
    <w:rsid w:val="00507DD1"/>
    <w:rsid w:val="005135BC"/>
    <w:rsid w:val="00514A13"/>
    <w:rsid w:val="00522202"/>
    <w:rsid w:val="005278DB"/>
    <w:rsid w:val="00530B7B"/>
    <w:rsid w:val="005323B1"/>
    <w:rsid w:val="00542844"/>
    <w:rsid w:val="00544DB5"/>
    <w:rsid w:val="00551045"/>
    <w:rsid w:val="00561999"/>
    <w:rsid w:val="00571180"/>
    <w:rsid w:val="00587996"/>
    <w:rsid w:val="00593A79"/>
    <w:rsid w:val="00594AB7"/>
    <w:rsid w:val="00594D11"/>
    <w:rsid w:val="005A6280"/>
    <w:rsid w:val="005A6AE7"/>
    <w:rsid w:val="005C7118"/>
    <w:rsid w:val="005E0FF3"/>
    <w:rsid w:val="005E12C8"/>
    <w:rsid w:val="005E4B75"/>
    <w:rsid w:val="005F7D1B"/>
    <w:rsid w:val="00600552"/>
    <w:rsid w:val="006126A2"/>
    <w:rsid w:val="00615769"/>
    <w:rsid w:val="00625DBD"/>
    <w:rsid w:val="00641E0F"/>
    <w:rsid w:val="006474A6"/>
    <w:rsid w:val="006557C3"/>
    <w:rsid w:val="006604FD"/>
    <w:rsid w:val="00664A25"/>
    <w:rsid w:val="00666CFC"/>
    <w:rsid w:val="00670D16"/>
    <w:rsid w:val="00677852"/>
    <w:rsid w:val="00683A82"/>
    <w:rsid w:val="00697B20"/>
    <w:rsid w:val="006A0E04"/>
    <w:rsid w:val="006A1A80"/>
    <w:rsid w:val="006A42DB"/>
    <w:rsid w:val="006B4B98"/>
    <w:rsid w:val="006B7533"/>
    <w:rsid w:val="006C0FCA"/>
    <w:rsid w:val="006C15EA"/>
    <w:rsid w:val="006C48FA"/>
    <w:rsid w:val="006C5AAA"/>
    <w:rsid w:val="006D36BF"/>
    <w:rsid w:val="006E23BC"/>
    <w:rsid w:val="006E4725"/>
    <w:rsid w:val="006E564C"/>
    <w:rsid w:val="006F7849"/>
    <w:rsid w:val="00701750"/>
    <w:rsid w:val="007041ED"/>
    <w:rsid w:val="007045CF"/>
    <w:rsid w:val="0071299B"/>
    <w:rsid w:val="00721D5D"/>
    <w:rsid w:val="0072551D"/>
    <w:rsid w:val="00733CAE"/>
    <w:rsid w:val="00735A63"/>
    <w:rsid w:val="00743072"/>
    <w:rsid w:val="00751A78"/>
    <w:rsid w:val="00754417"/>
    <w:rsid w:val="00777224"/>
    <w:rsid w:val="0078075F"/>
    <w:rsid w:val="00780D83"/>
    <w:rsid w:val="007826E0"/>
    <w:rsid w:val="00782F3A"/>
    <w:rsid w:val="00790152"/>
    <w:rsid w:val="00794C57"/>
    <w:rsid w:val="007A09F6"/>
    <w:rsid w:val="007A4CE5"/>
    <w:rsid w:val="007A51F4"/>
    <w:rsid w:val="007A5D9C"/>
    <w:rsid w:val="007B1B96"/>
    <w:rsid w:val="007C21F8"/>
    <w:rsid w:val="007D18D1"/>
    <w:rsid w:val="007E6C6A"/>
    <w:rsid w:val="007E78CD"/>
    <w:rsid w:val="008100F9"/>
    <w:rsid w:val="00814FDF"/>
    <w:rsid w:val="00817E6C"/>
    <w:rsid w:val="00825339"/>
    <w:rsid w:val="00830356"/>
    <w:rsid w:val="008325C6"/>
    <w:rsid w:val="008359C7"/>
    <w:rsid w:val="008365CC"/>
    <w:rsid w:val="00836734"/>
    <w:rsid w:val="00842173"/>
    <w:rsid w:val="00845F1D"/>
    <w:rsid w:val="008570A5"/>
    <w:rsid w:val="00872172"/>
    <w:rsid w:val="00875620"/>
    <w:rsid w:val="008926AE"/>
    <w:rsid w:val="00892BE4"/>
    <w:rsid w:val="008A0440"/>
    <w:rsid w:val="008A0A32"/>
    <w:rsid w:val="008A218F"/>
    <w:rsid w:val="008A6B81"/>
    <w:rsid w:val="008A74C3"/>
    <w:rsid w:val="008B4616"/>
    <w:rsid w:val="008C18CB"/>
    <w:rsid w:val="008C1C42"/>
    <w:rsid w:val="008C7B49"/>
    <w:rsid w:val="008D4EAE"/>
    <w:rsid w:val="008D5C24"/>
    <w:rsid w:val="008E02C2"/>
    <w:rsid w:val="008F4729"/>
    <w:rsid w:val="008F529C"/>
    <w:rsid w:val="00900F28"/>
    <w:rsid w:val="00901B3F"/>
    <w:rsid w:val="0091180D"/>
    <w:rsid w:val="009150D7"/>
    <w:rsid w:val="00915BC7"/>
    <w:rsid w:val="00917165"/>
    <w:rsid w:val="009204E4"/>
    <w:rsid w:val="00921AF5"/>
    <w:rsid w:val="00924E06"/>
    <w:rsid w:val="0093224F"/>
    <w:rsid w:val="00933E81"/>
    <w:rsid w:val="0093669B"/>
    <w:rsid w:val="00941F97"/>
    <w:rsid w:val="00942B3D"/>
    <w:rsid w:val="00945842"/>
    <w:rsid w:val="009703BC"/>
    <w:rsid w:val="00971594"/>
    <w:rsid w:val="00997B77"/>
    <w:rsid w:val="009A4C96"/>
    <w:rsid w:val="009A5AD6"/>
    <w:rsid w:val="009A5D42"/>
    <w:rsid w:val="009C183B"/>
    <w:rsid w:val="009C2C73"/>
    <w:rsid w:val="009C5ECB"/>
    <w:rsid w:val="009D442D"/>
    <w:rsid w:val="009E0E0E"/>
    <w:rsid w:val="009E1104"/>
    <w:rsid w:val="009E40DB"/>
    <w:rsid w:val="009E5778"/>
    <w:rsid w:val="009E611F"/>
    <w:rsid w:val="009F1325"/>
    <w:rsid w:val="009F21DF"/>
    <w:rsid w:val="009F6AE0"/>
    <w:rsid w:val="009F79E1"/>
    <w:rsid w:val="00A05021"/>
    <w:rsid w:val="00A25491"/>
    <w:rsid w:val="00A35D23"/>
    <w:rsid w:val="00A50D5D"/>
    <w:rsid w:val="00A53A11"/>
    <w:rsid w:val="00A65C45"/>
    <w:rsid w:val="00A7586B"/>
    <w:rsid w:val="00A8357C"/>
    <w:rsid w:val="00A83CA1"/>
    <w:rsid w:val="00A90C0B"/>
    <w:rsid w:val="00A91FB2"/>
    <w:rsid w:val="00AA05BB"/>
    <w:rsid w:val="00AA3242"/>
    <w:rsid w:val="00AB5938"/>
    <w:rsid w:val="00AC0806"/>
    <w:rsid w:val="00AD7395"/>
    <w:rsid w:val="00AE0F0F"/>
    <w:rsid w:val="00AE742C"/>
    <w:rsid w:val="00AF11FB"/>
    <w:rsid w:val="00AF3A03"/>
    <w:rsid w:val="00AF6AC3"/>
    <w:rsid w:val="00B10AF1"/>
    <w:rsid w:val="00B14BF9"/>
    <w:rsid w:val="00B260C3"/>
    <w:rsid w:val="00B36A08"/>
    <w:rsid w:val="00B3732F"/>
    <w:rsid w:val="00B373B2"/>
    <w:rsid w:val="00B4761F"/>
    <w:rsid w:val="00B5162E"/>
    <w:rsid w:val="00B61217"/>
    <w:rsid w:val="00B7425C"/>
    <w:rsid w:val="00B82BCE"/>
    <w:rsid w:val="00B834BA"/>
    <w:rsid w:val="00BA4C9B"/>
    <w:rsid w:val="00BA658A"/>
    <w:rsid w:val="00BB3696"/>
    <w:rsid w:val="00BB5716"/>
    <w:rsid w:val="00BC3724"/>
    <w:rsid w:val="00BD48B0"/>
    <w:rsid w:val="00BD5C63"/>
    <w:rsid w:val="00BF3B57"/>
    <w:rsid w:val="00BF3C59"/>
    <w:rsid w:val="00C00BD5"/>
    <w:rsid w:val="00C02FF2"/>
    <w:rsid w:val="00C06368"/>
    <w:rsid w:val="00C068E4"/>
    <w:rsid w:val="00C06C2C"/>
    <w:rsid w:val="00C1029D"/>
    <w:rsid w:val="00C211FD"/>
    <w:rsid w:val="00C217E6"/>
    <w:rsid w:val="00C22DAF"/>
    <w:rsid w:val="00C23393"/>
    <w:rsid w:val="00C3274A"/>
    <w:rsid w:val="00C327D1"/>
    <w:rsid w:val="00C32BCF"/>
    <w:rsid w:val="00C41C2C"/>
    <w:rsid w:val="00C46E20"/>
    <w:rsid w:val="00C6273F"/>
    <w:rsid w:val="00C651CA"/>
    <w:rsid w:val="00C67ACF"/>
    <w:rsid w:val="00C861C4"/>
    <w:rsid w:val="00C9041C"/>
    <w:rsid w:val="00C911A1"/>
    <w:rsid w:val="00C95064"/>
    <w:rsid w:val="00C970C8"/>
    <w:rsid w:val="00CA29ED"/>
    <w:rsid w:val="00CA300D"/>
    <w:rsid w:val="00CB2B2F"/>
    <w:rsid w:val="00CB6AA7"/>
    <w:rsid w:val="00CC09CA"/>
    <w:rsid w:val="00CC545D"/>
    <w:rsid w:val="00CD22B0"/>
    <w:rsid w:val="00CE7CD5"/>
    <w:rsid w:val="00CF1E15"/>
    <w:rsid w:val="00D02909"/>
    <w:rsid w:val="00D11C9E"/>
    <w:rsid w:val="00D35114"/>
    <w:rsid w:val="00D43810"/>
    <w:rsid w:val="00D45098"/>
    <w:rsid w:val="00D4656B"/>
    <w:rsid w:val="00D503A5"/>
    <w:rsid w:val="00D6614D"/>
    <w:rsid w:val="00D700C9"/>
    <w:rsid w:val="00D72A1F"/>
    <w:rsid w:val="00D75F93"/>
    <w:rsid w:val="00D8085F"/>
    <w:rsid w:val="00D961A2"/>
    <w:rsid w:val="00DA1368"/>
    <w:rsid w:val="00DA1C10"/>
    <w:rsid w:val="00DB282A"/>
    <w:rsid w:val="00DB3504"/>
    <w:rsid w:val="00DB6A73"/>
    <w:rsid w:val="00DB6DDD"/>
    <w:rsid w:val="00DD4DD1"/>
    <w:rsid w:val="00DE0C68"/>
    <w:rsid w:val="00DE57A9"/>
    <w:rsid w:val="00DF3516"/>
    <w:rsid w:val="00E03FF4"/>
    <w:rsid w:val="00E0670E"/>
    <w:rsid w:val="00E0714A"/>
    <w:rsid w:val="00E1749C"/>
    <w:rsid w:val="00E176A9"/>
    <w:rsid w:val="00E23C37"/>
    <w:rsid w:val="00E31493"/>
    <w:rsid w:val="00E52BD9"/>
    <w:rsid w:val="00E547E8"/>
    <w:rsid w:val="00E57D2D"/>
    <w:rsid w:val="00E6474C"/>
    <w:rsid w:val="00E6582C"/>
    <w:rsid w:val="00E728CB"/>
    <w:rsid w:val="00E86142"/>
    <w:rsid w:val="00EA2201"/>
    <w:rsid w:val="00EA412C"/>
    <w:rsid w:val="00EB146E"/>
    <w:rsid w:val="00EB5690"/>
    <w:rsid w:val="00EC38C9"/>
    <w:rsid w:val="00EC43D8"/>
    <w:rsid w:val="00ED21A9"/>
    <w:rsid w:val="00EE22C5"/>
    <w:rsid w:val="00EE64BD"/>
    <w:rsid w:val="00EF4B79"/>
    <w:rsid w:val="00F0391B"/>
    <w:rsid w:val="00F03DF0"/>
    <w:rsid w:val="00F14ED1"/>
    <w:rsid w:val="00F267A8"/>
    <w:rsid w:val="00F26DB8"/>
    <w:rsid w:val="00F327BC"/>
    <w:rsid w:val="00F35D35"/>
    <w:rsid w:val="00F3736B"/>
    <w:rsid w:val="00F41651"/>
    <w:rsid w:val="00F533D9"/>
    <w:rsid w:val="00F53CA2"/>
    <w:rsid w:val="00F71796"/>
    <w:rsid w:val="00F805DE"/>
    <w:rsid w:val="00F817DB"/>
    <w:rsid w:val="00F828BC"/>
    <w:rsid w:val="00F900B1"/>
    <w:rsid w:val="00F9232A"/>
    <w:rsid w:val="00F9387E"/>
    <w:rsid w:val="00F954F8"/>
    <w:rsid w:val="00FA7151"/>
    <w:rsid w:val="00FB211E"/>
    <w:rsid w:val="00FB2369"/>
    <w:rsid w:val="00FB3F78"/>
    <w:rsid w:val="00FC755D"/>
    <w:rsid w:val="00FD560D"/>
    <w:rsid w:val="00FE2F96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E8774"/>
  <w15:docId w15:val="{BDAD89DC-22DB-42AB-8ED6-47A3028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0D7"/>
    <w:rPr>
      <w:sz w:val="22"/>
      <w:szCs w:val="22"/>
      <w:lang w:val="es-ES" w:eastAsia="es-ES"/>
    </w:rPr>
  </w:style>
  <w:style w:type="paragraph" w:styleId="Ttulo1">
    <w:name w:val="heading 1"/>
    <w:next w:val="Normal"/>
    <w:link w:val="Ttulo1Car"/>
    <w:qFormat/>
    <w:rsid w:val="00BB5716"/>
    <w:pPr>
      <w:keepNext/>
      <w:outlineLvl w:val="0"/>
    </w:pPr>
    <w:rPr>
      <w:rFonts w:eastAsia="Times New Roman" w:cs="Arial"/>
      <w:b/>
      <w:bCs/>
      <w:kern w:val="32"/>
      <w:sz w:val="56"/>
      <w:szCs w:val="32"/>
      <w:lang w:val="es-ES" w:eastAsia="es-ES"/>
    </w:rPr>
  </w:style>
  <w:style w:type="paragraph" w:styleId="Ttulo2">
    <w:name w:val="heading 2"/>
    <w:basedOn w:val="Ttulo1"/>
    <w:next w:val="Normal"/>
    <w:link w:val="Ttulo2Car"/>
    <w:qFormat/>
    <w:rsid w:val="00BB5716"/>
    <w:pPr>
      <w:outlineLvl w:val="1"/>
    </w:pPr>
    <w:rPr>
      <w:bCs w:val="0"/>
      <w:iCs/>
      <w:sz w:val="40"/>
      <w:szCs w:val="28"/>
    </w:rPr>
  </w:style>
  <w:style w:type="paragraph" w:styleId="Ttulo3">
    <w:name w:val="heading 3"/>
    <w:basedOn w:val="Ttulo1"/>
    <w:next w:val="Normal"/>
    <w:link w:val="Ttulo3Car"/>
    <w:qFormat/>
    <w:rsid w:val="00BB5716"/>
    <w:pPr>
      <w:outlineLvl w:val="2"/>
    </w:pPr>
    <w:rPr>
      <w:bCs w:val="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6B50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uiPriority w:val="99"/>
    <w:semiHidden/>
    <w:rsid w:val="00276B5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76B50"/>
  </w:style>
  <w:style w:type="paragraph" w:styleId="Piedepgina">
    <w:name w:val="footer"/>
    <w:basedOn w:val="Normal"/>
    <w:link w:val="PiedepginaCar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6B50"/>
  </w:style>
  <w:style w:type="paragraph" w:styleId="Sinespaciado">
    <w:name w:val="No Spacing"/>
    <w:link w:val="SinespaciadoCar"/>
    <w:uiPriority w:val="1"/>
    <w:qFormat/>
    <w:rsid w:val="00522202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22202"/>
    <w:rPr>
      <w:rFonts w:eastAsia="Times New Roman"/>
    </w:rPr>
  </w:style>
  <w:style w:type="character" w:styleId="Nmerodepgina">
    <w:name w:val="page number"/>
    <w:uiPriority w:val="99"/>
    <w:unhideWhenUsed/>
    <w:rsid w:val="00522202"/>
    <w:rPr>
      <w:rFonts w:eastAsia="Times New Roman" w:cs="Times New Roman"/>
      <w:bCs w:val="0"/>
      <w:iCs w:val="0"/>
      <w:szCs w:val="22"/>
      <w:lang w:val="es-ES"/>
    </w:rPr>
  </w:style>
  <w:style w:type="character" w:customStyle="1" w:styleId="Ttulo1Car">
    <w:name w:val="Título 1 Car"/>
    <w:link w:val="Ttulo1"/>
    <w:rsid w:val="00BB5716"/>
    <w:rPr>
      <w:rFonts w:ascii="Calibri" w:eastAsia="Times New Roman" w:hAnsi="Calibri" w:cs="Arial"/>
      <w:b/>
      <w:bCs/>
      <w:kern w:val="32"/>
      <w:sz w:val="56"/>
      <w:szCs w:val="32"/>
      <w:lang w:eastAsia="es-ES"/>
    </w:rPr>
  </w:style>
  <w:style w:type="character" w:customStyle="1" w:styleId="Ttulo2Car">
    <w:name w:val="Título 2 Car"/>
    <w:link w:val="Ttulo2"/>
    <w:rsid w:val="00BB5716"/>
    <w:rPr>
      <w:rFonts w:ascii="Calibri" w:eastAsia="Times New Roman" w:hAnsi="Calibri" w:cs="Arial"/>
      <w:b/>
      <w:iCs/>
      <w:kern w:val="32"/>
      <w:sz w:val="40"/>
      <w:szCs w:val="28"/>
      <w:lang w:eastAsia="es-ES"/>
    </w:rPr>
  </w:style>
  <w:style w:type="character" w:customStyle="1" w:styleId="Ttulo3Car">
    <w:name w:val="Título 3 Car"/>
    <w:link w:val="Ttulo3"/>
    <w:rsid w:val="00BB5716"/>
    <w:rPr>
      <w:rFonts w:ascii="Calibri" w:eastAsia="Times New Roman" w:hAnsi="Calibri" w:cs="Arial"/>
      <w:b/>
      <w:kern w:val="32"/>
      <w:sz w:val="28"/>
      <w:szCs w:val="26"/>
      <w:lang w:eastAsia="es-ES"/>
    </w:rPr>
  </w:style>
  <w:style w:type="paragraph" w:styleId="Textoindependiente2">
    <w:name w:val="Body Text 2"/>
    <w:basedOn w:val="Normal"/>
    <w:link w:val="Textoindependiente2Car"/>
    <w:semiHidden/>
    <w:rsid w:val="00BB5716"/>
    <w:pPr>
      <w:jc w:val="center"/>
    </w:pPr>
    <w:rPr>
      <w:rFonts w:ascii="Trebuchet MS" w:eastAsia="Times New Roman" w:hAnsi="Trebuchet MS"/>
      <w:sz w:val="96"/>
      <w:szCs w:val="24"/>
      <w:lang w:val="es-AR"/>
    </w:rPr>
  </w:style>
  <w:style w:type="character" w:customStyle="1" w:styleId="Textoindependiente2Car">
    <w:name w:val="Texto independiente 2 Car"/>
    <w:link w:val="Textoindependiente2"/>
    <w:semiHidden/>
    <w:rsid w:val="00BB5716"/>
    <w:rPr>
      <w:rFonts w:ascii="Trebuchet MS" w:eastAsia="Times New Roman" w:hAnsi="Trebuchet MS" w:cs="Times New Roman"/>
      <w:sz w:val="96"/>
      <w:szCs w:val="24"/>
      <w:lang w:val="es-AR" w:eastAsia="es-ES"/>
    </w:rPr>
  </w:style>
  <w:style w:type="character" w:customStyle="1" w:styleId="MessageHeaderLabel">
    <w:name w:val="Message Header Label"/>
    <w:rsid w:val="00A05021"/>
    <w:rPr>
      <w:rFonts w:ascii="Arial" w:hAnsi="Arial"/>
      <w:spacing w:val="-10"/>
      <w:sz w:val="18"/>
    </w:rPr>
  </w:style>
  <w:style w:type="paragraph" w:styleId="TDC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eastAsia="Times New Roman" w:hAnsi="Times New Roman"/>
      <w:b/>
      <w:bCs/>
      <w:sz w:val="20"/>
      <w:szCs w:val="20"/>
    </w:rPr>
  </w:style>
  <w:style w:type="character" w:styleId="Hipervnculo">
    <w:name w:val="Hyperlink"/>
    <w:uiPriority w:val="99"/>
    <w:rsid w:val="00EA412C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EA412C"/>
    <w:pPr>
      <w:spacing w:before="120"/>
      <w:ind w:left="200"/>
    </w:pPr>
    <w:rPr>
      <w:rFonts w:ascii="Times New Roman" w:eastAsia="Times New Roman" w:hAnsi="Times New Roman"/>
      <w:i/>
      <w:iCs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B834BA"/>
    <w:rPr>
      <w:rFonts w:ascii="Consolas" w:hAnsi="Consolas"/>
      <w:sz w:val="21"/>
      <w:szCs w:val="21"/>
      <w:lang w:val="en-US" w:eastAsia="en-US"/>
    </w:rPr>
  </w:style>
  <w:style w:type="character" w:customStyle="1" w:styleId="TextosinformatoCar">
    <w:name w:val="Texto sin formato Car"/>
    <w:link w:val="Textosinformato"/>
    <w:uiPriority w:val="99"/>
    <w:rsid w:val="00B834BA"/>
    <w:rPr>
      <w:rFonts w:ascii="Consolas" w:hAnsi="Consolas"/>
      <w:sz w:val="21"/>
      <w:szCs w:val="21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C6273F"/>
    <w:pPr>
      <w:ind w:left="400"/>
    </w:pPr>
    <w:rPr>
      <w:rFonts w:ascii="Times New Roman" w:eastAsia="Times New Roman" w:hAnsi="Times New Roman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4A4F3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A4F3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PE" w:eastAsia="es-PE"/>
    </w:rPr>
  </w:style>
  <w:style w:type="table" w:styleId="Listaclara-nfasis2">
    <w:name w:val="Light List Accent 2"/>
    <w:basedOn w:val="Tablanormal"/>
    <w:uiPriority w:val="61"/>
    <w:rsid w:val="001B354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Fuentedeprrafopredeter"/>
    <w:rsid w:val="002E2B77"/>
  </w:style>
  <w:style w:type="character" w:styleId="Textoennegrita">
    <w:name w:val="Strong"/>
    <w:basedOn w:val="Fuentedeprrafopredeter"/>
    <w:uiPriority w:val="22"/>
    <w:qFormat/>
    <w:rsid w:val="00D961A2"/>
    <w:rPr>
      <w:b/>
      <w:bCs/>
    </w:rPr>
  </w:style>
  <w:style w:type="paragraph" w:customStyle="1" w:styleId="Default">
    <w:name w:val="Default"/>
    <w:rsid w:val="003D0F6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PrrafodelistaCar">
    <w:name w:val="Párrafo de lista Car"/>
    <w:link w:val="Prrafodelista"/>
    <w:uiPriority w:val="99"/>
    <w:rsid w:val="009703BC"/>
    <w:rPr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242BF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PE" w:eastAsia="es-PE"/>
    </w:rPr>
  </w:style>
  <w:style w:type="paragraph" w:customStyle="1" w:styleId="TableText">
    <w:name w:val="Table Text"/>
    <w:basedOn w:val="Normal"/>
    <w:rsid w:val="00C970C8"/>
    <w:pPr>
      <w:spacing w:before="120" w:after="60"/>
      <w:jc w:val="both"/>
    </w:pPr>
    <w:rPr>
      <w:rFonts w:ascii="Arial" w:eastAsia="Times New Roman" w:hAnsi="Arial" w:cs="Arial"/>
      <w:color w:val="123E51"/>
      <w:sz w:val="20"/>
      <w:szCs w:val="20"/>
      <w:lang w:val="en-GB" w:eastAsia="en-US"/>
    </w:rPr>
  </w:style>
  <w:style w:type="paragraph" w:customStyle="1" w:styleId="TOC-title">
    <w:name w:val="TOC-title"/>
    <w:basedOn w:val="Normal"/>
    <w:rsid w:val="00C970C8"/>
    <w:pPr>
      <w:spacing w:before="240" w:after="60"/>
      <w:jc w:val="center"/>
    </w:pPr>
    <w:rPr>
      <w:rFonts w:ascii="Arial" w:eastAsia="Times New Roman" w:hAnsi="Arial" w:cs="Arial"/>
      <w:b/>
      <w:caps/>
      <w:color w:val="123E51"/>
      <w:sz w:val="24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.blas.TSOFT\Downloads\Template%20Standar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F9FD4-2F1D-4362-A285-E6E4BCE2B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Standard</Template>
  <TotalTime>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Tecnosoftware - Tsoft</Company>
  <LinksUpToDate>false</LinksUpToDate>
  <CharactersWithSpaces>8</CharactersWithSpaces>
  <SharedDoc>false</SharedDoc>
  <HLinks>
    <vt:vector size="18" baseType="variant"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_Toc179970362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_Toc179970361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_Toc179970360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 Eduardo Blas Alva</dc:creator>
  <cp:lastModifiedBy>Mobile Center Peru</cp:lastModifiedBy>
  <cp:revision>3</cp:revision>
  <cp:lastPrinted>2015-12-21T16:50:00Z</cp:lastPrinted>
  <dcterms:created xsi:type="dcterms:W3CDTF">2019-10-10T20:54:00Z</dcterms:created>
  <dcterms:modified xsi:type="dcterms:W3CDTF">2020-07-14T15:27:00Z</dcterms:modified>
  <cp:contentStatus/>
</cp:coreProperties>
</file>